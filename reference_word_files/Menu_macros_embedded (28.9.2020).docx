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2F97B" w14:textId="77777777" w:rsidR="00974AAB" w:rsidRPr="00142F54" w:rsidRDefault="00974AAB" w:rsidP="00974AAB">
      <w:pPr>
        <w:jc w:val="both"/>
        <w:rPr>
          <w:b/>
          <w:u w:val="single"/>
        </w:rPr>
      </w:pPr>
      <w:bookmarkStart w:id="0" w:name="_Hlk51321153"/>
      <w:r w:rsidRPr="00142F54">
        <w:rPr>
          <w:b/>
          <w:u w:val="single"/>
        </w:rPr>
        <w:t>Soup of the Day</w:t>
      </w:r>
    </w:p>
    <w:p w14:paraId="0D99B416" w14:textId="77777777" w:rsidR="00974AAB" w:rsidRPr="00142F54" w:rsidRDefault="00974AAB" w:rsidP="00974AAB">
      <w:pPr>
        <w:jc w:val="both"/>
      </w:pPr>
      <w:r w:rsidRPr="00142F54">
        <w:t xml:space="preserve">Butternut Squash Soup </w:t>
      </w:r>
      <w:r>
        <w:t>{% if show_AddSourCream %}[</w:t>
      </w:r>
      <w:r w:rsidRPr="00142F54">
        <w:t>with sour cream</w:t>
      </w:r>
      <w:r>
        <w:t>]{% endif %}</w:t>
      </w:r>
    </w:p>
    <w:p w14:paraId="5C9E5FA5" w14:textId="77777777" w:rsidR="00974AAB" w:rsidRPr="00EC55B5" w:rsidRDefault="00974AAB" w:rsidP="00974AAB">
      <w:pPr>
        <w:jc w:val="both"/>
      </w:pPr>
    </w:p>
    <w:p w14:paraId="42C82ADD" w14:textId="77777777" w:rsidR="00974AAB" w:rsidRPr="00142F54" w:rsidRDefault="00974AAB" w:rsidP="00974AAB">
      <w:pPr>
        <w:jc w:val="both"/>
        <w:rPr>
          <w:b/>
          <w:u w:val="single"/>
        </w:rPr>
      </w:pPr>
      <w:r w:rsidRPr="00142F54">
        <w:rPr>
          <w:b/>
          <w:u w:val="single"/>
        </w:rPr>
        <w:t>Main Course (choose 1)</w:t>
      </w:r>
    </w:p>
    <w:p w14:paraId="142125AC" w14:textId="77777777" w:rsidR="00974AAB" w:rsidRPr="00974AAB" w:rsidRDefault="00974AAB" w:rsidP="00974AAB">
      <w:r w:rsidRPr="00974AAB">
        <w:t>{%p if show_VegOptionLasagna %}</w:t>
      </w:r>
    </w:p>
    <w:p w14:paraId="56AEF29A" w14:textId="77777777" w:rsidR="00974AAB" w:rsidRDefault="00974AAB" w:rsidP="00974AAB">
      <w:pPr>
        <w:pStyle w:val="ListParagraph"/>
        <w:numPr>
          <w:ilvl w:val="0"/>
          <w:numId w:val="1"/>
        </w:numPr>
        <w:jc w:val="both"/>
      </w:pPr>
      <w:r w:rsidRPr="00142F54">
        <w:t>Lasagna with cheese, aubergines and mushrooms (Vegetarian)</w:t>
      </w:r>
    </w:p>
    <w:p w14:paraId="109DE3DA" w14:textId="77777777" w:rsidR="00974AAB" w:rsidRPr="00974AAB" w:rsidRDefault="00974AAB" w:rsidP="00974AAB">
      <w:r w:rsidRPr="00974AAB">
        <w:t>{%p endif %}</w:t>
      </w:r>
    </w:p>
    <w:p w14:paraId="143AD6DF" w14:textId="77777777" w:rsidR="00974AAB" w:rsidRPr="00142F54" w:rsidRDefault="00974AAB" w:rsidP="00974AAB">
      <w:pPr>
        <w:pStyle w:val="ListParagraph"/>
        <w:ind w:left="1080"/>
        <w:jc w:val="both"/>
      </w:pPr>
    </w:p>
    <w:p w14:paraId="3051F717" w14:textId="77777777" w:rsidR="00974AAB" w:rsidRPr="00974AAB" w:rsidRDefault="00974AAB" w:rsidP="00974AAB">
      <w:r w:rsidRPr="00974AAB">
        <w:t>{%p if show_NonVegOptionRoastLamb %}</w:t>
      </w:r>
    </w:p>
    <w:p w14:paraId="5380EB2C" w14:textId="77777777" w:rsidR="00974AAB" w:rsidRDefault="00974AAB" w:rsidP="00974AAB">
      <w:pPr>
        <w:pStyle w:val="ListParagraph"/>
        <w:numPr>
          <w:ilvl w:val="0"/>
          <w:numId w:val="1"/>
        </w:numPr>
        <w:jc w:val="both"/>
      </w:pPr>
      <w:r w:rsidRPr="00142F54">
        <w:t>Roast lamb, sausages and couscous (Non-Vegetarian)</w:t>
      </w:r>
    </w:p>
    <w:p w14:paraId="13CACB35" w14:textId="77777777" w:rsidR="00974AAB" w:rsidRPr="00974AAB" w:rsidRDefault="00974AAB" w:rsidP="00974AAB">
      <w:r w:rsidRPr="00974AAB">
        <w:t>{%p endif %}</w:t>
      </w:r>
    </w:p>
    <w:p w14:paraId="65E26A06" w14:textId="77777777" w:rsidR="00974AAB" w:rsidRPr="00142F54" w:rsidRDefault="00974AAB" w:rsidP="00974AAB">
      <w:pPr>
        <w:jc w:val="both"/>
        <w:rPr>
          <w:u w:val="single"/>
        </w:rPr>
      </w:pPr>
    </w:p>
    <w:p w14:paraId="3A0A43BE" w14:textId="77777777" w:rsidR="00974AAB" w:rsidRPr="00142F54" w:rsidRDefault="00974AAB" w:rsidP="00974AAB">
      <w:pPr>
        <w:jc w:val="both"/>
        <w:rPr>
          <w:b/>
          <w:u w:val="single"/>
        </w:rPr>
      </w:pPr>
      <w:r w:rsidRPr="00142F54">
        <w:rPr>
          <w:b/>
          <w:u w:val="single"/>
        </w:rPr>
        <w:t>Dessert</w:t>
      </w:r>
    </w:p>
    <w:p w14:paraId="36D5A884" w14:textId="3DE7A4DF" w:rsidR="00974AAB" w:rsidRPr="00317B93" w:rsidRDefault="00974AAB" w:rsidP="00974AAB">
      <w:pPr>
        <w:jc w:val="both"/>
      </w:pPr>
      <w:r w:rsidRPr="00142F54">
        <w:t xml:space="preserve">Ice-cream Sundae with </w:t>
      </w:r>
      <w:r>
        <w:t>{{ insert_</w:t>
      </w:r>
      <w:r w:rsidR="001A07F0">
        <w:t>Numberofgelatoflavours</w:t>
      </w:r>
      <w:r>
        <w:t xml:space="preserve"> }}</w:t>
      </w:r>
      <w:r w:rsidRPr="00142F54">
        <w:t xml:space="preserve"> flavours of gelato</w:t>
      </w:r>
    </w:p>
    <w:bookmarkEnd w:id="0"/>
    <w:p w14:paraId="3DAE9749" w14:textId="77777777" w:rsidR="00636E89" w:rsidRDefault="00636E89"/>
    <w:sectPr w:rsidR="0063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1878C" w14:textId="77777777" w:rsidR="00505F42" w:rsidRDefault="00505F42" w:rsidP="00B666DB">
      <w:pPr>
        <w:spacing w:after="0" w:line="240" w:lineRule="auto"/>
      </w:pPr>
      <w:r>
        <w:separator/>
      </w:r>
    </w:p>
  </w:endnote>
  <w:endnote w:type="continuationSeparator" w:id="0">
    <w:p w14:paraId="71760B4D" w14:textId="77777777" w:rsidR="00505F42" w:rsidRDefault="00505F42" w:rsidP="00B6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9C3EE" w14:textId="77777777" w:rsidR="00505F42" w:rsidRDefault="00505F42" w:rsidP="00B666DB">
      <w:pPr>
        <w:spacing w:after="0" w:line="240" w:lineRule="auto"/>
      </w:pPr>
      <w:r>
        <w:separator/>
      </w:r>
    </w:p>
  </w:footnote>
  <w:footnote w:type="continuationSeparator" w:id="0">
    <w:p w14:paraId="5C22C092" w14:textId="77777777" w:rsidR="00505F42" w:rsidRDefault="00505F42" w:rsidP="00B66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13351"/>
    <w:multiLevelType w:val="hybridMultilevel"/>
    <w:tmpl w:val="E0943540"/>
    <w:lvl w:ilvl="0" w:tplc="CFE068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AB"/>
    <w:rsid w:val="00067BB5"/>
    <w:rsid w:val="001A07F0"/>
    <w:rsid w:val="0041042D"/>
    <w:rsid w:val="00505F42"/>
    <w:rsid w:val="00636B6F"/>
    <w:rsid w:val="00636E89"/>
    <w:rsid w:val="00974AAB"/>
    <w:rsid w:val="009C792B"/>
    <w:rsid w:val="00B057F8"/>
    <w:rsid w:val="00B666DB"/>
    <w:rsid w:val="00C52EC0"/>
    <w:rsid w:val="00D8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01EB"/>
  <w15:chartTrackingRefBased/>
  <w15:docId w15:val="{21B87BC0-8C6E-4C62-8BDA-A5B8886F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FPXL\Desktop\DOC%20COMPOSER\28%20Sep%202020\Base%20Template%20(Signed)(3%20functions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2FABBE2C863B4C848E3064B02B7DE5" ma:contentTypeVersion="0" ma:contentTypeDescription="Create a new document." ma:contentTypeScope="" ma:versionID="cdc42658fd2f4c33569b50f4868ca4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53f2d8843fd2aa64b81f9e8c63a66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7F3B38-513B-4E96-BB14-D01B8AEB58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717461-8953-4ECF-9D92-AA23B5AD64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07A0F8-8A76-4F73-9488-5E9E608E7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 Template (Signed)(3 functions).dotm</Template>
  <TotalTime>136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CPFLSG</dc:creator>
  <cp:keywords/>
  <dc:description/>
  <cp:lastModifiedBy>Bing Wen Tan</cp:lastModifiedBy>
  <cp:revision>2</cp:revision>
  <dcterms:created xsi:type="dcterms:W3CDTF">2020-09-28T04:17:00Z</dcterms:created>
  <dcterms:modified xsi:type="dcterms:W3CDTF">2020-12-28T07:54:00Z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WANG_Changqing@cpf.gov.sg</vt:lpwstr>
  </property>
  <property fmtid="{D5CDD505-2E9C-101B-9397-08002B2CF9AE}" pid="5" name="MSIP_Label_3f9331f7-95a2-472a-92bc-d73219eb516b_SetDate">
    <vt:lpwstr>2020-02-10T08:10:33.2850807Z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dcb48caf-7222-4cd6-90f0-433f93e6d2b3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WANG_Changqing@cpf.gov.sg</vt:lpwstr>
  </property>
  <property fmtid="{D5CDD505-2E9C-101B-9397-08002B2CF9AE}" pid="13" name="MSIP_Label_4f288355-fb4c-44cd-b9ca-40cfc2aee5f8_SetDate">
    <vt:lpwstr>2020-02-10T08:10:33.2850807Z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dcb48caf-7222-4cd6-90f0-433f93e6d2b3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0x010100972FABBE2C863B4C848E3064B02B7DE5</vt:lpwstr>
  </property>
</Properties>
</file>